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17212955" w14:textId="77777777" w:rsidTr="00FB65B8">
        <w:tc>
          <w:tcPr>
            <w:tcW w:w="5395" w:type="dxa"/>
          </w:tcPr>
          <w:p w14:paraId="75552576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5E8B0A90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16BF4892" w14:textId="77777777" w:rsidTr="00FB65B8">
        <w:trPr>
          <w:trHeight w:val="2719"/>
        </w:trPr>
        <w:tc>
          <w:tcPr>
            <w:tcW w:w="5395" w:type="dxa"/>
          </w:tcPr>
          <w:p w14:paraId="6E3B4E62" w14:textId="381DE785" w:rsidR="00A81248" w:rsidRPr="009E1C74" w:rsidRDefault="009E1C74" w:rsidP="00C66528">
            <w:pPr>
              <w:pStyle w:val="Heading1"/>
              <w:rPr>
                <w:rFonts w:ascii="Calibri" w:hAnsi="Calibri" w:cs="Calibri"/>
                <w:szCs w:val="80"/>
              </w:rPr>
            </w:pPr>
            <w:r w:rsidRPr="009E1C74">
              <w:rPr>
                <w:szCs w:val="80"/>
              </w:rPr>
              <w:t>Assembly Project</w:t>
            </w:r>
          </w:p>
        </w:tc>
        <w:tc>
          <w:tcPr>
            <w:tcW w:w="5395" w:type="dxa"/>
          </w:tcPr>
          <w:p w14:paraId="743B01C1" w14:textId="77777777" w:rsidR="00A81248" w:rsidRPr="003A798E" w:rsidRDefault="00A81248"/>
        </w:tc>
      </w:tr>
      <w:tr w:rsidR="00A81248" w:rsidRPr="003A798E" w14:paraId="403F3A0C" w14:textId="77777777" w:rsidTr="00FB65B8">
        <w:trPr>
          <w:trHeight w:val="8059"/>
        </w:trPr>
        <w:tc>
          <w:tcPr>
            <w:tcW w:w="5395" w:type="dxa"/>
          </w:tcPr>
          <w:p w14:paraId="434FBB77" w14:textId="77777777" w:rsidR="00A81248" w:rsidRPr="003A798E" w:rsidRDefault="00A81248"/>
        </w:tc>
        <w:tc>
          <w:tcPr>
            <w:tcW w:w="5395" w:type="dxa"/>
          </w:tcPr>
          <w:p w14:paraId="64D7A76F" w14:textId="77777777" w:rsidR="00A81248" w:rsidRPr="003A798E" w:rsidRDefault="00A81248"/>
        </w:tc>
      </w:tr>
      <w:tr w:rsidR="00A81248" w:rsidRPr="003A798E" w14:paraId="6D392EF9" w14:textId="77777777" w:rsidTr="00FB65B8">
        <w:trPr>
          <w:trHeight w:val="1299"/>
        </w:trPr>
        <w:tc>
          <w:tcPr>
            <w:tcW w:w="5395" w:type="dxa"/>
          </w:tcPr>
          <w:p w14:paraId="54A2A757" w14:textId="77777777" w:rsidR="00A81248" w:rsidRPr="003A798E" w:rsidRDefault="00A81248"/>
        </w:tc>
        <w:tc>
          <w:tcPr>
            <w:tcW w:w="5395" w:type="dxa"/>
          </w:tcPr>
          <w:p w14:paraId="7EFA8B4B" w14:textId="3AD43183" w:rsidR="00A81248" w:rsidRPr="009E1C74" w:rsidRDefault="009E1C74" w:rsidP="00A81248">
            <w:pPr>
              <w:pStyle w:val="Heading2"/>
              <w:rPr>
                <w:rFonts w:ascii="Calibri" w:hAnsi="Calibri" w:cs="Calibri"/>
                <w:sz w:val="30"/>
                <w:szCs w:val="30"/>
              </w:rPr>
            </w:pPr>
            <w:r w:rsidRPr="009E1C74">
              <w:rPr>
                <w:rFonts w:ascii="Calibri" w:hAnsi="Calibri" w:cs="Calibri"/>
                <w:sz w:val="30"/>
                <w:szCs w:val="30"/>
              </w:rPr>
              <w:t>Date Due: 1</w:t>
            </w:r>
            <w:r w:rsidRPr="009E1C74">
              <w:rPr>
                <w:rFonts w:ascii="Calibri" w:hAnsi="Calibri" w:cs="Calibri"/>
                <w:sz w:val="30"/>
                <w:szCs w:val="30"/>
                <w:vertAlign w:val="superscript"/>
              </w:rPr>
              <w:t xml:space="preserve">st </w:t>
            </w:r>
            <w:r w:rsidRPr="009E1C74">
              <w:rPr>
                <w:rFonts w:ascii="Calibri" w:hAnsi="Calibri" w:cs="Calibri"/>
                <w:sz w:val="30"/>
                <w:szCs w:val="30"/>
              </w:rPr>
              <w:t xml:space="preserve">of March </w:t>
            </w:r>
          </w:p>
          <w:p w14:paraId="6CBEC284" w14:textId="6F95574E" w:rsidR="00A81248" w:rsidRPr="009E1C74" w:rsidRDefault="009E1C74" w:rsidP="00C66528">
            <w:pPr>
              <w:pStyle w:val="Heading2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 xml:space="preserve">Project: </w:t>
            </w:r>
            <w:r w:rsidRPr="009E1C74">
              <w:rPr>
                <w:rFonts w:ascii="Calibri" w:hAnsi="Calibri" w:cs="Calibri"/>
                <w:sz w:val="30"/>
                <w:szCs w:val="30"/>
              </w:rPr>
              <w:t>Endless Runner</w:t>
            </w:r>
          </w:p>
        </w:tc>
      </w:tr>
      <w:tr w:rsidR="00A81248" w:rsidRPr="003A798E" w14:paraId="3F6CC4FC" w14:textId="77777777" w:rsidTr="00FB65B8">
        <w:trPr>
          <w:trHeight w:val="1402"/>
        </w:trPr>
        <w:tc>
          <w:tcPr>
            <w:tcW w:w="5395" w:type="dxa"/>
          </w:tcPr>
          <w:p w14:paraId="45CBEB63" w14:textId="77777777" w:rsidR="00A81248" w:rsidRPr="003A798E" w:rsidRDefault="00A81248"/>
        </w:tc>
        <w:tc>
          <w:tcPr>
            <w:tcW w:w="5395" w:type="dxa"/>
          </w:tcPr>
          <w:p w14:paraId="3B120237" w14:textId="73182073" w:rsidR="00A81248" w:rsidRPr="009E1C74" w:rsidRDefault="009E1C74" w:rsidP="00A81248">
            <w:pPr>
              <w:pStyle w:val="Heading2"/>
              <w:rPr>
                <w:rFonts w:ascii="Calibri" w:hAnsi="Calibri" w:cs="Calibri"/>
                <w:sz w:val="30"/>
                <w:szCs w:val="30"/>
              </w:rPr>
            </w:pPr>
            <w:r w:rsidRPr="009E1C74">
              <w:rPr>
                <w:rFonts w:ascii="Calibri" w:hAnsi="Calibri" w:cs="Calibri"/>
                <w:sz w:val="30"/>
                <w:szCs w:val="30"/>
              </w:rPr>
              <w:t>Student Name: Kyle Kinsella</w:t>
            </w:r>
            <w:r w:rsidR="00C66528" w:rsidRPr="009E1C74">
              <w:rPr>
                <w:rFonts w:ascii="Calibri" w:hAnsi="Calibri" w:cs="Calibri"/>
                <w:sz w:val="30"/>
                <w:szCs w:val="30"/>
              </w:rPr>
              <w:t xml:space="preserve"> </w:t>
            </w:r>
          </w:p>
          <w:p w14:paraId="3CEBDC3C" w14:textId="7CD6E492" w:rsidR="00A81248" w:rsidRPr="009E1C74" w:rsidRDefault="009E1C74" w:rsidP="00A81248">
            <w:pPr>
              <w:pStyle w:val="Heading2"/>
              <w:rPr>
                <w:rFonts w:ascii="Calibri" w:hAnsi="Calibri" w:cs="Calibri"/>
                <w:sz w:val="30"/>
                <w:szCs w:val="30"/>
              </w:rPr>
            </w:pPr>
            <w:r w:rsidRPr="009E1C74">
              <w:rPr>
                <w:rFonts w:ascii="Calibri" w:hAnsi="Calibri" w:cs="Calibri"/>
                <w:sz w:val="30"/>
                <w:szCs w:val="30"/>
              </w:rPr>
              <w:t>Student Id: C00273146</w:t>
            </w:r>
          </w:p>
        </w:tc>
      </w:tr>
    </w:tbl>
    <w:p w14:paraId="4ACDD38F" w14:textId="02EF8017" w:rsidR="009E1C74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58A442" wp14:editId="62A236B1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5AEF4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70759CE6" w14:textId="77777777" w:rsidR="00093702" w:rsidRDefault="00093702"/>
    <w:p w14:paraId="2C182AA1" w14:textId="77777777" w:rsidR="00093702" w:rsidRPr="000F31D2" w:rsidRDefault="00093702">
      <w:pPr>
        <w:rPr>
          <w:rFonts w:ascii="Calibri" w:hAnsi="Calibri" w:cs="Calibri"/>
          <w:sz w:val="40"/>
          <w:szCs w:val="40"/>
        </w:rPr>
      </w:pPr>
      <w:r w:rsidRPr="000F31D2">
        <w:rPr>
          <w:rFonts w:ascii="Calibri" w:hAnsi="Calibri" w:cs="Calibri"/>
          <w:sz w:val="40"/>
          <w:szCs w:val="40"/>
        </w:rPr>
        <w:t>Introduction</w:t>
      </w:r>
    </w:p>
    <w:p w14:paraId="3EDEC85D" w14:textId="77777777" w:rsidR="00093702" w:rsidRDefault="00093702"/>
    <w:p w14:paraId="0CF2DF48" w14:textId="7704939B" w:rsidR="002B30BA" w:rsidRPr="00027028" w:rsidRDefault="00093702">
      <w:pPr>
        <w:rPr>
          <w:rFonts w:ascii="Calibri" w:hAnsi="Calibri" w:cs="Calibri"/>
        </w:rPr>
      </w:pPr>
      <w:r w:rsidRPr="00027028">
        <w:rPr>
          <w:rFonts w:ascii="Calibri" w:hAnsi="Calibri" w:cs="Calibri"/>
        </w:rPr>
        <w:t xml:space="preserve">For this project we were told that we will have to make either an </w:t>
      </w:r>
      <w:r w:rsidRPr="00027028">
        <w:rPr>
          <w:rFonts w:ascii="Calibri" w:hAnsi="Calibri" w:cs="Calibri"/>
        </w:rPr>
        <w:t xml:space="preserve">Endless </w:t>
      </w:r>
      <w:proofErr w:type="spellStart"/>
      <w:r w:rsidRPr="00027028">
        <w:rPr>
          <w:rFonts w:ascii="Calibri" w:hAnsi="Calibri" w:cs="Calibri"/>
        </w:rPr>
        <w:t>ChatGBT</w:t>
      </w:r>
      <w:proofErr w:type="spellEnd"/>
      <w:r w:rsidRPr="00027028">
        <w:rPr>
          <w:rFonts w:ascii="Calibri" w:hAnsi="Calibri" w:cs="Calibri"/>
        </w:rPr>
        <w:t xml:space="preserve"> or an Endless Graphical</w:t>
      </w:r>
      <w:r w:rsidRPr="00027028">
        <w:rPr>
          <w:rFonts w:ascii="Calibri" w:hAnsi="Calibri" w:cs="Calibri"/>
        </w:rPr>
        <w:t xml:space="preserve"> Runner</w:t>
      </w:r>
      <w:r w:rsidRPr="00027028">
        <w:rPr>
          <w:rFonts w:ascii="Calibri" w:hAnsi="Calibri" w:cs="Calibri"/>
        </w:rPr>
        <w:t xml:space="preserve">. So, on each day that </w:t>
      </w:r>
      <w:r w:rsidR="00F20519" w:rsidRPr="00027028">
        <w:rPr>
          <w:rFonts w:ascii="Calibri" w:hAnsi="Calibri" w:cs="Calibri"/>
        </w:rPr>
        <w:t xml:space="preserve">I had </w:t>
      </w:r>
      <w:r w:rsidRPr="00027028">
        <w:rPr>
          <w:rFonts w:ascii="Calibri" w:hAnsi="Calibri" w:cs="Calibri"/>
        </w:rPr>
        <w:t xml:space="preserve">computer </w:t>
      </w:r>
      <w:r w:rsidR="0003497F" w:rsidRPr="00027028">
        <w:rPr>
          <w:rFonts w:ascii="Calibri" w:hAnsi="Calibri" w:cs="Calibri"/>
        </w:rPr>
        <w:t>architecture</w:t>
      </w:r>
      <w:r w:rsidRPr="00027028">
        <w:rPr>
          <w:rFonts w:ascii="Calibri" w:hAnsi="Calibri" w:cs="Calibri"/>
        </w:rPr>
        <w:t xml:space="preserve"> class I was </w:t>
      </w:r>
      <w:r w:rsidR="00F20519" w:rsidRPr="00027028">
        <w:rPr>
          <w:rFonts w:ascii="Calibri" w:hAnsi="Calibri" w:cs="Calibri"/>
        </w:rPr>
        <w:t xml:space="preserve">trying my very best to try and learn the basics of assembly language, </w:t>
      </w:r>
      <w:proofErr w:type="gramStart"/>
      <w:r w:rsidR="00F20519" w:rsidRPr="00027028">
        <w:rPr>
          <w:rFonts w:ascii="Calibri" w:hAnsi="Calibri" w:cs="Calibri"/>
        </w:rPr>
        <w:t>in order for</w:t>
      </w:r>
      <w:proofErr w:type="gramEnd"/>
      <w:r w:rsidR="00F20519" w:rsidRPr="00027028">
        <w:rPr>
          <w:rFonts w:ascii="Calibri" w:hAnsi="Calibri" w:cs="Calibri"/>
        </w:rPr>
        <w:t xml:space="preserve"> me to be able to make a basic game. My lecturer gave use a starter kit, this was very helpful as I could </w:t>
      </w:r>
      <w:r w:rsidR="0003497F" w:rsidRPr="00027028">
        <w:rPr>
          <w:rFonts w:ascii="Calibri" w:hAnsi="Calibri" w:cs="Calibri"/>
        </w:rPr>
        <w:t>have a look at the code for certain things, I could change values, data registers and lots more. This was very beneficial to me because after using the starter kit for a few days I was sta</w:t>
      </w:r>
      <w:r w:rsidR="002B30BA" w:rsidRPr="00027028">
        <w:rPr>
          <w:rFonts w:ascii="Calibri" w:hAnsi="Calibri" w:cs="Calibri"/>
        </w:rPr>
        <w:t>r</w:t>
      </w:r>
      <w:r w:rsidR="0003497F" w:rsidRPr="00027028">
        <w:rPr>
          <w:rFonts w:ascii="Calibri" w:hAnsi="Calibri" w:cs="Calibri"/>
        </w:rPr>
        <w:t xml:space="preserve">ting to get more comfortable writing code in assembly language. </w:t>
      </w:r>
      <w:r w:rsidR="002B30BA" w:rsidRPr="00027028">
        <w:rPr>
          <w:rFonts w:ascii="Calibri" w:hAnsi="Calibri" w:cs="Calibri"/>
        </w:rPr>
        <w:t xml:space="preserve">I then started to add in my own code to the starter kit </w:t>
      </w:r>
      <w:proofErr w:type="gramStart"/>
      <w:r w:rsidR="002B30BA" w:rsidRPr="00027028">
        <w:rPr>
          <w:rFonts w:ascii="Calibri" w:hAnsi="Calibri" w:cs="Calibri"/>
        </w:rPr>
        <w:t>in order to</w:t>
      </w:r>
      <w:proofErr w:type="gramEnd"/>
      <w:r w:rsidR="002B30BA" w:rsidRPr="00027028">
        <w:rPr>
          <w:rFonts w:ascii="Calibri" w:hAnsi="Calibri" w:cs="Calibri"/>
        </w:rPr>
        <w:t xml:space="preserve"> change the starter kit into an actual game.</w:t>
      </w:r>
    </w:p>
    <w:p w14:paraId="48450765" w14:textId="77777777" w:rsidR="002B30BA" w:rsidRPr="00027028" w:rsidRDefault="002B30BA">
      <w:pPr>
        <w:rPr>
          <w:rFonts w:ascii="Calibri" w:hAnsi="Calibri" w:cs="Calibri"/>
        </w:rPr>
      </w:pPr>
    </w:p>
    <w:p w14:paraId="20D1ABF3" w14:textId="6BB96FC1" w:rsidR="0063018C" w:rsidRPr="00027028" w:rsidRDefault="002B30BA">
      <w:pPr>
        <w:rPr>
          <w:rFonts w:ascii="Calibri" w:hAnsi="Calibri" w:cs="Calibri"/>
        </w:rPr>
      </w:pPr>
      <w:r w:rsidRPr="00027028">
        <w:rPr>
          <w:rFonts w:ascii="Calibri" w:hAnsi="Calibri" w:cs="Calibri"/>
        </w:rPr>
        <w:t xml:space="preserve">Then I was starting to come up with an </w:t>
      </w:r>
      <w:r w:rsidR="0063018C" w:rsidRPr="00027028">
        <w:rPr>
          <w:rFonts w:ascii="Calibri" w:hAnsi="Calibri" w:cs="Calibri"/>
        </w:rPr>
        <w:t>idea</w:t>
      </w:r>
      <w:r w:rsidRPr="00027028">
        <w:rPr>
          <w:rFonts w:ascii="Calibri" w:hAnsi="Calibri" w:cs="Calibri"/>
        </w:rPr>
        <w:t xml:space="preserve"> for my game. The idea that I came up with was that I have a character roughly in the middle of the screen and have an enemy coming towards you</w:t>
      </w:r>
      <w:r w:rsidR="00495921" w:rsidRPr="00027028">
        <w:rPr>
          <w:rFonts w:ascii="Calibri" w:hAnsi="Calibri" w:cs="Calibri"/>
        </w:rPr>
        <w:t xml:space="preserve">. In order to play the game you will need to press the spacebar to jump and when you die press the enter key to restart the game. </w:t>
      </w:r>
      <w:r w:rsidR="0063018C" w:rsidRPr="00027028">
        <w:rPr>
          <w:rFonts w:ascii="Calibri" w:hAnsi="Calibri" w:cs="Calibri"/>
        </w:rPr>
        <w:t xml:space="preserve">In my flowchart I have just summarized the whole purpose of my game. </w:t>
      </w:r>
      <w:r w:rsidR="00495921" w:rsidRPr="00027028">
        <w:rPr>
          <w:rFonts w:ascii="Calibri" w:hAnsi="Calibri" w:cs="Calibri"/>
        </w:rPr>
        <w:t xml:space="preserve">See the below flowchart for more information. </w:t>
      </w:r>
      <w:r w:rsidRPr="00027028">
        <w:rPr>
          <w:rFonts w:ascii="Calibri" w:hAnsi="Calibri" w:cs="Calibri"/>
        </w:rPr>
        <w:t xml:space="preserve">  </w:t>
      </w:r>
    </w:p>
    <w:p w14:paraId="6BDCE1E5" w14:textId="76DAB887" w:rsidR="0063018C" w:rsidRDefault="0063018C"/>
    <w:p w14:paraId="3FE60AB5" w14:textId="77358F4D" w:rsidR="0063018C" w:rsidRPr="000F31D2" w:rsidRDefault="0063018C">
      <w:pPr>
        <w:rPr>
          <w:sz w:val="40"/>
          <w:szCs w:val="40"/>
        </w:rPr>
      </w:pPr>
    </w:p>
    <w:p w14:paraId="5CC77D19" w14:textId="16578C35" w:rsidR="0063018C" w:rsidRPr="000F31D2" w:rsidRDefault="0063018C">
      <w:pPr>
        <w:rPr>
          <w:rFonts w:ascii="Calibri" w:hAnsi="Calibri" w:cs="Calibri"/>
          <w:sz w:val="40"/>
          <w:szCs w:val="40"/>
        </w:rPr>
      </w:pPr>
      <w:r w:rsidRPr="000F31D2">
        <w:rPr>
          <w:rFonts w:ascii="Calibri" w:hAnsi="Calibri" w:cs="Calibri"/>
          <w:sz w:val="40"/>
          <w:szCs w:val="40"/>
        </w:rPr>
        <w:t>Flowchart</w:t>
      </w:r>
    </w:p>
    <w:p w14:paraId="37AA84A1" w14:textId="77777777" w:rsidR="0063018C" w:rsidRDefault="0063018C"/>
    <w:p w14:paraId="58545E25" w14:textId="2C7ECA4E" w:rsidR="0063018C" w:rsidRDefault="0072021D">
      <w:r>
        <w:rPr>
          <w:noProof/>
        </w:rPr>
        <w:drawing>
          <wp:inline distT="0" distB="0" distL="0" distR="0" wp14:anchorId="1723DB05" wp14:editId="4B6FC039">
            <wp:extent cx="6858000" cy="4042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B0EC" w14:textId="3B2B2A58" w:rsidR="009E1C74" w:rsidRDefault="002B30BA">
      <w:r>
        <w:t xml:space="preserve"> </w:t>
      </w:r>
      <w:r w:rsidR="009E1C74">
        <w:br w:type="page"/>
      </w:r>
    </w:p>
    <w:p w14:paraId="6CE75D34" w14:textId="3E6563FC" w:rsidR="000C4ED1" w:rsidRPr="000F31D2" w:rsidRDefault="0063018C">
      <w:pPr>
        <w:rPr>
          <w:rFonts w:ascii="Calibri" w:hAnsi="Calibri" w:cs="Calibri"/>
          <w:sz w:val="40"/>
          <w:szCs w:val="40"/>
        </w:rPr>
      </w:pPr>
      <w:r w:rsidRPr="000F31D2">
        <w:rPr>
          <w:rFonts w:ascii="Calibri" w:hAnsi="Calibri" w:cs="Calibri"/>
          <w:sz w:val="40"/>
          <w:szCs w:val="40"/>
        </w:rPr>
        <w:lastRenderedPageBreak/>
        <w:t>Problems with my project</w:t>
      </w:r>
    </w:p>
    <w:p w14:paraId="329BA6C0" w14:textId="1858D697" w:rsidR="00682B99" w:rsidRDefault="00682B99"/>
    <w:p w14:paraId="6E71E7D3" w14:textId="635FCEC4" w:rsidR="00682B99" w:rsidRPr="00027028" w:rsidRDefault="00682B99">
      <w:pPr>
        <w:rPr>
          <w:rFonts w:ascii="Calibri" w:hAnsi="Calibri" w:cs="Calibri"/>
        </w:rPr>
      </w:pPr>
      <w:r w:rsidRPr="00027028">
        <w:rPr>
          <w:rFonts w:ascii="Calibri" w:hAnsi="Calibri" w:cs="Calibri"/>
        </w:rPr>
        <w:t xml:space="preserve">When I was creating my project, I encountered a </w:t>
      </w:r>
      <w:proofErr w:type="gramStart"/>
      <w:r w:rsidR="001A2747" w:rsidRPr="00027028">
        <w:rPr>
          <w:rFonts w:ascii="Calibri" w:hAnsi="Calibri" w:cs="Calibri"/>
        </w:rPr>
        <w:t>good few problems</w:t>
      </w:r>
      <w:proofErr w:type="gramEnd"/>
      <w:r w:rsidRPr="00027028">
        <w:rPr>
          <w:rFonts w:ascii="Calibri" w:hAnsi="Calibri" w:cs="Calibri"/>
        </w:rPr>
        <w:t>. I am going to go into a bit of detail of each problem I had and how I fixed it.</w:t>
      </w:r>
    </w:p>
    <w:p w14:paraId="144A8626" w14:textId="4BDF5FF9" w:rsidR="00682B99" w:rsidRPr="00027028" w:rsidRDefault="00682B99" w:rsidP="00682B9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>Menu before the game starts</w:t>
      </w:r>
      <w:r w:rsidR="0072021D" w:rsidRPr="00027028">
        <w:rPr>
          <w:rFonts w:ascii="Calibri" w:hAnsi="Calibri" w:cs="Calibri"/>
        </w:rPr>
        <w:t>.</w:t>
      </w:r>
    </w:p>
    <w:p w14:paraId="193603BE" w14:textId="5371B370" w:rsidR="00682B99" w:rsidRPr="00027028" w:rsidRDefault="00682B99" w:rsidP="00682B9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>My char</w:t>
      </w:r>
      <w:r w:rsidR="0072021D" w:rsidRPr="00027028">
        <w:rPr>
          <w:rFonts w:ascii="Calibri" w:hAnsi="Calibri" w:cs="Calibri"/>
        </w:rPr>
        <w:t>ac</w:t>
      </w:r>
      <w:r w:rsidRPr="00027028">
        <w:rPr>
          <w:rFonts w:ascii="Calibri" w:hAnsi="Calibri" w:cs="Calibri"/>
        </w:rPr>
        <w:t>ter jumping</w:t>
      </w:r>
      <w:r w:rsidR="0072021D" w:rsidRPr="00027028">
        <w:rPr>
          <w:rFonts w:ascii="Calibri" w:hAnsi="Calibri" w:cs="Calibri"/>
        </w:rPr>
        <w:t>.</w:t>
      </w:r>
    </w:p>
    <w:p w14:paraId="08F74998" w14:textId="62BF0F60" w:rsidR="00682B99" w:rsidRPr="00027028" w:rsidRDefault="00682B99" w:rsidP="00682B9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 xml:space="preserve">The score </w:t>
      </w:r>
    </w:p>
    <w:p w14:paraId="49E72735" w14:textId="4BFDC3AD" w:rsidR="00682B99" w:rsidRPr="00027028" w:rsidRDefault="00682B99" w:rsidP="00682B9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 xml:space="preserve">The death </w:t>
      </w:r>
      <w:proofErr w:type="gramStart"/>
      <w:r w:rsidRPr="00027028">
        <w:rPr>
          <w:rFonts w:ascii="Calibri" w:hAnsi="Calibri" w:cs="Calibri"/>
        </w:rPr>
        <w:t>sound</w:t>
      </w:r>
      <w:proofErr w:type="gramEnd"/>
      <w:r w:rsidR="0072021D" w:rsidRPr="00027028">
        <w:rPr>
          <w:rFonts w:ascii="Calibri" w:hAnsi="Calibri" w:cs="Calibri"/>
        </w:rPr>
        <w:t>.</w:t>
      </w:r>
    </w:p>
    <w:p w14:paraId="5858D7E0" w14:textId="6121E663" w:rsidR="00682B99" w:rsidRPr="00027028" w:rsidRDefault="00682B99" w:rsidP="00682B9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>How to restart the game</w:t>
      </w:r>
    </w:p>
    <w:p w14:paraId="6C904A51" w14:textId="109CF2CF" w:rsidR="00682B99" w:rsidRDefault="00682B99" w:rsidP="00682B99"/>
    <w:p w14:paraId="27A44470" w14:textId="6148A494" w:rsidR="00061AEB" w:rsidRPr="00027028" w:rsidRDefault="00682B99" w:rsidP="00061AE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>Like any normal game before you start it you want to be ready to play the game. But when I was building my game</w:t>
      </w:r>
      <w:r w:rsidR="00E06FB0" w:rsidRPr="00027028">
        <w:rPr>
          <w:rFonts w:ascii="Calibri" w:hAnsi="Calibri" w:cs="Calibri"/>
        </w:rPr>
        <w:t xml:space="preserve"> I had not build this yet due to testing purposes. But when I was trying to build it I was having one error and I could seem to figure it out then I soon realized that it was a spelling error, this must have happened when I had declared that certain variable that I was trying to access.</w:t>
      </w:r>
    </w:p>
    <w:p w14:paraId="5F763848" w14:textId="2F55DD9F" w:rsidR="00061AEB" w:rsidRPr="00027028" w:rsidRDefault="00061AEB" w:rsidP="00061AEB">
      <w:pPr>
        <w:rPr>
          <w:rFonts w:ascii="Calibri" w:hAnsi="Calibri" w:cs="Calibri"/>
        </w:rPr>
      </w:pPr>
    </w:p>
    <w:p w14:paraId="6270590F" w14:textId="77777777" w:rsidR="00E4270A" w:rsidRPr="00027028" w:rsidRDefault="00E4270A" w:rsidP="00061AEB">
      <w:pPr>
        <w:rPr>
          <w:rFonts w:ascii="Calibri" w:hAnsi="Calibri" w:cs="Calibri"/>
        </w:rPr>
      </w:pPr>
    </w:p>
    <w:p w14:paraId="3D4F7777" w14:textId="45550583" w:rsidR="00061AEB" w:rsidRPr="00027028" w:rsidRDefault="00061AEB" w:rsidP="00061AE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 xml:space="preserve">The main action in my game is to be able to jump, if you cannot jump you will die and keep dying! I got my character to jump but when you hit the spacebar he would jump and then </w:t>
      </w:r>
      <w:r w:rsidRPr="00027028">
        <w:rPr>
          <w:rFonts w:ascii="Calibri" w:hAnsi="Calibri" w:cs="Calibri"/>
        </w:rPr>
        <w:t>immediately</w:t>
      </w:r>
      <w:r w:rsidRPr="00027028">
        <w:rPr>
          <w:rFonts w:ascii="Calibri" w:hAnsi="Calibri" w:cs="Calibri"/>
        </w:rPr>
        <w:t xml:space="preserve"> fall back down, I didn’t want this to happe</w:t>
      </w:r>
      <w:r w:rsidR="0072021D" w:rsidRPr="00027028">
        <w:rPr>
          <w:rFonts w:ascii="Calibri" w:hAnsi="Calibri" w:cs="Calibri"/>
        </w:rPr>
        <w:t>n!</w:t>
      </w:r>
      <w:r w:rsidRPr="00027028">
        <w:rPr>
          <w:rFonts w:ascii="Calibri" w:hAnsi="Calibri" w:cs="Calibri"/>
        </w:rPr>
        <w:t xml:space="preserve"> I wanted him to jump and then fall a bit slower. So I want off to google and was looking for quite some time but I found some code that I thought might help me and I implemented that code into my game and I got my character to fall a bit slower.</w:t>
      </w:r>
    </w:p>
    <w:p w14:paraId="5456AEF6" w14:textId="77777777" w:rsidR="00E4270A" w:rsidRPr="00027028" w:rsidRDefault="00E4270A" w:rsidP="00C611AF">
      <w:pPr>
        <w:rPr>
          <w:rFonts w:ascii="Calibri" w:hAnsi="Calibri" w:cs="Calibri"/>
        </w:rPr>
      </w:pPr>
    </w:p>
    <w:p w14:paraId="71A8FB6B" w14:textId="7AC21F0B" w:rsidR="00C611AF" w:rsidRPr="00027028" w:rsidRDefault="00C611AF" w:rsidP="00C611AF">
      <w:pPr>
        <w:rPr>
          <w:rFonts w:ascii="Calibri" w:hAnsi="Calibri" w:cs="Calibri"/>
        </w:rPr>
      </w:pPr>
    </w:p>
    <w:p w14:paraId="042DEDD9" w14:textId="69C14F59" w:rsidR="00C611AF" w:rsidRPr="00027028" w:rsidRDefault="00C611AF" w:rsidP="00C611A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>Another main function for my project is the score. The score shows you how well you are doing in the game. At the start I had the score working but it was incrementing extremely quick. So</w:t>
      </w:r>
      <w:r w:rsidR="0072021D" w:rsidRPr="00027028">
        <w:rPr>
          <w:rFonts w:ascii="Calibri" w:hAnsi="Calibri" w:cs="Calibri"/>
        </w:rPr>
        <w:t>,</w:t>
      </w:r>
      <w:r w:rsidRPr="00027028">
        <w:rPr>
          <w:rFonts w:ascii="Calibri" w:hAnsi="Calibri" w:cs="Calibri"/>
        </w:rPr>
        <w:t xml:space="preserve"> I found the piece of code for the score in the starter kit and changed a few things around, for example I changed a data register from D3 to D4. I then used this code in my </w:t>
      </w:r>
      <w:proofErr w:type="gramStart"/>
      <w:r w:rsidRPr="00027028">
        <w:rPr>
          <w:rFonts w:ascii="Calibri" w:hAnsi="Calibri" w:cs="Calibri"/>
        </w:rPr>
        <w:t>game</w:t>
      </w:r>
      <w:proofErr w:type="gramEnd"/>
      <w:r w:rsidRPr="00027028">
        <w:rPr>
          <w:rFonts w:ascii="Calibri" w:hAnsi="Calibri" w:cs="Calibri"/>
        </w:rPr>
        <w:t xml:space="preserve"> and it still wasn’t working properly so I moved a few things around and changed a few values and then I got it to work. I have it working as best as I possible can at the moment, I wanted the score to increment by one each time you jumped over the enemy and didn’t get hit, it does do that but the score is a little bit delayed. </w:t>
      </w:r>
    </w:p>
    <w:p w14:paraId="2591981D" w14:textId="41B22A24" w:rsidR="00D94376" w:rsidRPr="00027028" w:rsidRDefault="00D94376" w:rsidP="00D94376">
      <w:pPr>
        <w:rPr>
          <w:rFonts w:ascii="Calibri" w:hAnsi="Calibri" w:cs="Calibri"/>
        </w:rPr>
      </w:pPr>
    </w:p>
    <w:p w14:paraId="6B07894F" w14:textId="1B2B7A90" w:rsidR="00D94376" w:rsidRPr="00027028" w:rsidRDefault="00D94376" w:rsidP="00D94376">
      <w:pPr>
        <w:rPr>
          <w:rFonts w:ascii="Calibri" w:hAnsi="Calibri" w:cs="Calibri"/>
        </w:rPr>
      </w:pPr>
    </w:p>
    <w:p w14:paraId="6E09984A" w14:textId="505367CE" w:rsidR="00D94376" w:rsidRPr="00027028" w:rsidRDefault="00D94376" w:rsidP="00D9437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 xml:space="preserve">When I was coming close to finishing my project, I had when the enemy hits you or you hit the enemy, you die, I was thinking to add a death sound when you die but I thought it was going to be to hard. But then I had a think about it and then came to the conclusion that I was going to try and get a sound to play when you die. </w:t>
      </w:r>
      <w:r w:rsidR="00793A5C" w:rsidRPr="00027028">
        <w:rPr>
          <w:rFonts w:ascii="Calibri" w:hAnsi="Calibri" w:cs="Calibri"/>
        </w:rPr>
        <w:t>I implemented the code that I needed to play the sound but it didn’t seem to work. So</w:t>
      </w:r>
      <w:r w:rsidR="00625AA6" w:rsidRPr="00027028">
        <w:rPr>
          <w:rFonts w:ascii="Calibri" w:hAnsi="Calibri" w:cs="Calibri"/>
        </w:rPr>
        <w:t>,</w:t>
      </w:r>
      <w:r w:rsidR="00793A5C" w:rsidRPr="00027028">
        <w:rPr>
          <w:rFonts w:ascii="Calibri" w:hAnsi="Calibri" w:cs="Calibri"/>
        </w:rPr>
        <w:t xml:space="preserve"> I asked one of my lectures for some help, the lecturer could not seem to figure out why it was not working, so I tried asking my other lecturer and he asked me a few questions and one of them was how big </w:t>
      </w:r>
      <w:proofErr w:type="gramStart"/>
      <w:r w:rsidR="00793A5C" w:rsidRPr="00027028">
        <w:rPr>
          <w:rFonts w:ascii="Calibri" w:hAnsi="Calibri" w:cs="Calibri"/>
        </w:rPr>
        <w:t>is the file</w:t>
      </w:r>
      <w:proofErr w:type="gramEnd"/>
      <w:r w:rsidR="00793A5C" w:rsidRPr="00027028">
        <w:rPr>
          <w:rFonts w:ascii="Calibri" w:hAnsi="Calibri" w:cs="Calibri"/>
        </w:rPr>
        <w:t xml:space="preserve">, he said to me if it is more than 8 bytes it wont work. So I went off and got a 8 bit </w:t>
      </w:r>
      <w:r w:rsidR="00625AA6" w:rsidRPr="00027028">
        <w:rPr>
          <w:rFonts w:ascii="Calibri" w:hAnsi="Calibri" w:cs="Calibri"/>
        </w:rPr>
        <w:t xml:space="preserve">wav </w:t>
      </w:r>
      <w:r w:rsidR="00793A5C" w:rsidRPr="00027028">
        <w:rPr>
          <w:rFonts w:ascii="Calibri" w:hAnsi="Calibri" w:cs="Calibri"/>
        </w:rPr>
        <w:t>death sound file and I got it to work.</w:t>
      </w:r>
    </w:p>
    <w:p w14:paraId="2AC223FA" w14:textId="588BCEDA" w:rsidR="00C945AD" w:rsidRDefault="00C945AD" w:rsidP="00C945AD"/>
    <w:p w14:paraId="5A9330D0" w14:textId="28A53F0A" w:rsidR="00E4270A" w:rsidRDefault="00E4270A" w:rsidP="00E4270A">
      <w:pPr>
        <w:pStyle w:val="ListParagraph"/>
      </w:pPr>
    </w:p>
    <w:p w14:paraId="667028B0" w14:textId="77D5E1C5" w:rsidR="00E4270A" w:rsidRDefault="00E4270A" w:rsidP="00E4270A">
      <w:pPr>
        <w:pStyle w:val="ListParagraph"/>
      </w:pPr>
    </w:p>
    <w:p w14:paraId="634329BE" w14:textId="22A53C83" w:rsidR="00E4270A" w:rsidRDefault="00E4270A" w:rsidP="00E4270A">
      <w:pPr>
        <w:pStyle w:val="ListParagraph"/>
      </w:pPr>
    </w:p>
    <w:p w14:paraId="380F22F1" w14:textId="37BC379E" w:rsidR="00E4270A" w:rsidRDefault="00E4270A" w:rsidP="00E4270A">
      <w:pPr>
        <w:pStyle w:val="ListParagraph"/>
      </w:pPr>
    </w:p>
    <w:p w14:paraId="4AAE677D" w14:textId="1FC4FE01" w:rsidR="00E4270A" w:rsidRDefault="00E4270A" w:rsidP="00E4270A">
      <w:pPr>
        <w:pStyle w:val="ListParagraph"/>
      </w:pPr>
    </w:p>
    <w:p w14:paraId="63512CCD" w14:textId="3C309668" w:rsidR="00E4270A" w:rsidRDefault="00E4270A" w:rsidP="00E4270A">
      <w:pPr>
        <w:pStyle w:val="ListParagraph"/>
      </w:pPr>
    </w:p>
    <w:p w14:paraId="2F06D6C5" w14:textId="77777777" w:rsidR="00E4270A" w:rsidRDefault="00E4270A" w:rsidP="00E4270A">
      <w:pPr>
        <w:pStyle w:val="ListParagraph"/>
      </w:pPr>
    </w:p>
    <w:p w14:paraId="4FF0B2E8" w14:textId="135C5816" w:rsidR="00061AEB" w:rsidRPr="00027028" w:rsidRDefault="00C945AD" w:rsidP="007B6E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27028">
        <w:rPr>
          <w:rFonts w:ascii="Calibri" w:hAnsi="Calibri" w:cs="Calibri"/>
        </w:rPr>
        <w:t>When you die in any game, there must be a way to restart the game</w:t>
      </w:r>
      <w:r w:rsidR="007B6E5D" w:rsidRPr="00027028">
        <w:rPr>
          <w:rFonts w:ascii="Calibri" w:hAnsi="Calibri" w:cs="Calibri"/>
        </w:rPr>
        <w:t>,</w:t>
      </w:r>
      <w:r w:rsidRPr="00027028">
        <w:rPr>
          <w:rFonts w:ascii="Calibri" w:hAnsi="Calibri" w:cs="Calibri"/>
        </w:rPr>
        <w:t xml:space="preserve"> </w:t>
      </w:r>
      <w:r w:rsidR="007B6E5D" w:rsidRPr="00027028">
        <w:rPr>
          <w:rFonts w:ascii="Calibri" w:hAnsi="Calibri" w:cs="Calibri"/>
        </w:rPr>
        <w:t>as this is a very important feature</w:t>
      </w:r>
      <w:r w:rsidRPr="00027028">
        <w:rPr>
          <w:rFonts w:ascii="Calibri" w:hAnsi="Calibri" w:cs="Calibri"/>
        </w:rPr>
        <w:t xml:space="preserve"> for the us</w:t>
      </w:r>
      <w:r w:rsidR="007B6E5D" w:rsidRPr="00027028">
        <w:rPr>
          <w:rFonts w:ascii="Calibri" w:hAnsi="Calibri" w:cs="Calibri"/>
        </w:rPr>
        <w:t>er</w:t>
      </w:r>
      <w:r w:rsidR="00E4270A" w:rsidRPr="00027028">
        <w:rPr>
          <w:rFonts w:ascii="Calibri" w:hAnsi="Calibri" w:cs="Calibri"/>
        </w:rPr>
        <w:t xml:space="preserve"> playing the game. Before the game starts I have a message for the user to press the enter key to start the game, I am stating this here because I am re-using this code when you die. So, when you die you get a message and then the systems </w:t>
      </w:r>
      <w:proofErr w:type="gramStart"/>
      <w:r w:rsidR="00E4270A" w:rsidRPr="00027028">
        <w:rPr>
          <w:rFonts w:ascii="Calibri" w:hAnsi="Calibri" w:cs="Calibri"/>
        </w:rPr>
        <w:t>wait’s</w:t>
      </w:r>
      <w:proofErr w:type="gramEnd"/>
      <w:r w:rsidR="00E4270A" w:rsidRPr="00027028">
        <w:rPr>
          <w:rFonts w:ascii="Calibri" w:hAnsi="Calibri" w:cs="Calibri"/>
        </w:rPr>
        <w:t xml:space="preserve"> for an input, when the user presses the enter key, under the hood it goes to a sub-routine in my code to wait for the user to input something and after that input the game then restarts / starts as it uses the same code.</w:t>
      </w:r>
    </w:p>
    <w:p w14:paraId="58AC0B53" w14:textId="27829BF9" w:rsidR="000F31D2" w:rsidRDefault="000F31D2" w:rsidP="000F31D2"/>
    <w:p w14:paraId="58A662BE" w14:textId="0226F136" w:rsidR="000F31D2" w:rsidRDefault="000F31D2" w:rsidP="000F31D2"/>
    <w:p w14:paraId="2B006475" w14:textId="491AAD0E" w:rsidR="000F31D2" w:rsidRPr="00DD4A5F" w:rsidRDefault="000F31D2" w:rsidP="000F31D2">
      <w:pPr>
        <w:rPr>
          <w:sz w:val="40"/>
          <w:szCs w:val="40"/>
        </w:rPr>
      </w:pPr>
    </w:p>
    <w:p w14:paraId="1F6DC6AF" w14:textId="1049389D" w:rsidR="000F31D2" w:rsidRPr="00DD4A5F" w:rsidRDefault="000F31D2" w:rsidP="000F31D2">
      <w:pPr>
        <w:rPr>
          <w:rFonts w:ascii="Calibri" w:hAnsi="Calibri" w:cs="Calibri"/>
          <w:sz w:val="40"/>
          <w:szCs w:val="40"/>
        </w:rPr>
      </w:pPr>
      <w:r w:rsidRPr="00DD4A5F">
        <w:rPr>
          <w:rFonts w:ascii="Calibri" w:hAnsi="Calibri" w:cs="Calibri"/>
          <w:sz w:val="40"/>
          <w:szCs w:val="40"/>
        </w:rPr>
        <w:t xml:space="preserve">Conclusion </w:t>
      </w:r>
    </w:p>
    <w:p w14:paraId="78A072EA" w14:textId="47FF052C" w:rsidR="000F31D2" w:rsidRDefault="000F31D2"/>
    <w:p w14:paraId="22465AB3" w14:textId="53DB6350" w:rsidR="001A2747" w:rsidRPr="00027028" w:rsidRDefault="001A2747">
      <w:pPr>
        <w:rPr>
          <w:rFonts w:ascii="Calibri" w:hAnsi="Calibri" w:cs="Calibri"/>
        </w:rPr>
      </w:pPr>
      <w:r w:rsidRPr="00027028">
        <w:rPr>
          <w:rFonts w:ascii="Calibri" w:hAnsi="Calibri" w:cs="Calibri"/>
        </w:rPr>
        <w:t xml:space="preserve">While I found this project quite challenging and stressful for example, all the problems that I had with my project and how I fixed each problem, </w:t>
      </w:r>
      <w:proofErr w:type="gramStart"/>
      <w:r w:rsidRPr="00027028">
        <w:rPr>
          <w:rFonts w:ascii="Calibri" w:hAnsi="Calibri" w:cs="Calibri"/>
        </w:rPr>
        <w:t>in order for</w:t>
      </w:r>
      <w:proofErr w:type="gramEnd"/>
      <w:r w:rsidRPr="00027028">
        <w:rPr>
          <w:rFonts w:ascii="Calibri" w:hAnsi="Calibri" w:cs="Calibri"/>
        </w:rPr>
        <w:t xml:space="preserve"> me to fix each problem it took quite a lot of time and thought but I eventually resolved each problem. In making this project </w:t>
      </w:r>
      <w:r w:rsidRPr="00027028">
        <w:rPr>
          <w:rFonts w:ascii="Calibri" w:hAnsi="Calibri" w:cs="Calibri"/>
        </w:rPr>
        <w:t>I have learned a lo</w:t>
      </w:r>
      <w:r w:rsidRPr="00027028">
        <w:rPr>
          <w:rFonts w:ascii="Calibri" w:hAnsi="Calibri" w:cs="Calibri"/>
        </w:rPr>
        <w:t>t</w:t>
      </w:r>
      <w:r w:rsidR="000555E9" w:rsidRPr="00027028">
        <w:rPr>
          <w:rFonts w:ascii="Calibri" w:hAnsi="Calibri" w:cs="Calibri"/>
        </w:rPr>
        <w:t xml:space="preserve">, and this will hopefully continue in future projects and throughout my </w:t>
      </w:r>
      <w:r w:rsidR="00DD4A5F" w:rsidRPr="00027028">
        <w:rPr>
          <w:rFonts w:ascii="Calibri" w:hAnsi="Calibri" w:cs="Calibri"/>
        </w:rPr>
        <w:t xml:space="preserve">whole </w:t>
      </w:r>
      <w:r w:rsidR="000555E9" w:rsidRPr="00027028">
        <w:rPr>
          <w:rFonts w:ascii="Calibri" w:hAnsi="Calibri" w:cs="Calibri"/>
        </w:rPr>
        <w:t xml:space="preserve">life. In my personal opinion I don’t think my game is great but I tried my very best to try and build a game, it has some good things in it for example, when you die the death sound plays, and some </w:t>
      </w:r>
      <w:r w:rsidR="00027028" w:rsidRPr="00027028">
        <w:rPr>
          <w:rFonts w:ascii="Calibri" w:hAnsi="Calibri" w:cs="Calibri"/>
        </w:rPr>
        <w:t>alright</w:t>
      </w:r>
      <w:r w:rsidR="000555E9" w:rsidRPr="00027028">
        <w:rPr>
          <w:rFonts w:ascii="Calibri" w:hAnsi="Calibri" w:cs="Calibri"/>
        </w:rPr>
        <w:t xml:space="preserve"> things, for example my score isn’t working 100% how I would like it but I tried everything and what I have in my game is the best I</w:t>
      </w:r>
      <w:r w:rsidR="00027028" w:rsidRPr="00027028">
        <w:rPr>
          <w:rFonts w:ascii="Calibri" w:hAnsi="Calibri" w:cs="Calibri"/>
        </w:rPr>
        <w:t xml:space="preserve"> </w:t>
      </w:r>
      <w:r w:rsidR="000555E9" w:rsidRPr="00027028">
        <w:rPr>
          <w:rFonts w:ascii="Calibri" w:hAnsi="Calibri" w:cs="Calibri"/>
        </w:rPr>
        <w:t>can get it.</w:t>
      </w:r>
      <w:r w:rsidR="00DD4A5F" w:rsidRPr="00027028">
        <w:rPr>
          <w:rFonts w:ascii="Calibri" w:hAnsi="Calibri" w:cs="Calibri"/>
        </w:rPr>
        <w:t xml:space="preserve"> I hope you will enjoy playing my game, maybe I might make a better one in the future!</w:t>
      </w:r>
    </w:p>
    <w:p w14:paraId="1D764586" w14:textId="4148D5FE" w:rsidR="007F399C" w:rsidRPr="00027028" w:rsidRDefault="001A2747">
      <w:pPr>
        <w:rPr>
          <w:rFonts w:ascii="Calibri" w:hAnsi="Calibri" w:cs="Calibri"/>
        </w:rPr>
      </w:pPr>
      <w:r w:rsidRPr="00027028">
        <w:rPr>
          <w:rFonts w:ascii="Calibri" w:hAnsi="Calibri" w:cs="Calibri"/>
        </w:rPr>
        <w:t xml:space="preserve"> </w:t>
      </w:r>
    </w:p>
    <w:sectPr w:rsidR="007F399C" w:rsidRPr="00027028" w:rsidSect="00A24793">
      <w:footerReference w:type="even" r:id="rId8"/>
      <w:footerReference w:type="default" r:id="rId9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97D69" w14:textId="77777777" w:rsidR="0034618C" w:rsidRDefault="0034618C" w:rsidP="001205A1">
      <w:r>
        <w:separator/>
      </w:r>
    </w:p>
  </w:endnote>
  <w:endnote w:type="continuationSeparator" w:id="0">
    <w:p w14:paraId="2C1C229C" w14:textId="77777777" w:rsidR="0034618C" w:rsidRDefault="0034618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62049BBE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5D7BDF5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1CAAE965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FDD1C85" w14:textId="77777777" w:rsidTr="005F4F46">
      <w:tc>
        <w:tcPr>
          <w:tcW w:w="5395" w:type="dxa"/>
        </w:tcPr>
        <w:p w14:paraId="63C888F4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1F3ADA80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509BE0C0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A18AE" w14:textId="77777777" w:rsidR="0034618C" w:rsidRDefault="0034618C" w:rsidP="001205A1">
      <w:r>
        <w:separator/>
      </w:r>
    </w:p>
  </w:footnote>
  <w:footnote w:type="continuationSeparator" w:id="0">
    <w:p w14:paraId="292B9C65" w14:textId="77777777" w:rsidR="0034618C" w:rsidRDefault="0034618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1728C"/>
    <w:multiLevelType w:val="hybridMultilevel"/>
    <w:tmpl w:val="256E4FF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86FAA"/>
    <w:multiLevelType w:val="hybridMultilevel"/>
    <w:tmpl w:val="79F2C89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453384">
    <w:abstractNumId w:val="0"/>
  </w:num>
  <w:num w:numId="2" w16cid:durableId="51754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74"/>
    <w:rsid w:val="00027028"/>
    <w:rsid w:val="0003497F"/>
    <w:rsid w:val="000555E9"/>
    <w:rsid w:val="00061AEB"/>
    <w:rsid w:val="00093702"/>
    <w:rsid w:val="000C4ED1"/>
    <w:rsid w:val="000F31D2"/>
    <w:rsid w:val="001205A1"/>
    <w:rsid w:val="00142538"/>
    <w:rsid w:val="00154D3B"/>
    <w:rsid w:val="001A2747"/>
    <w:rsid w:val="002877E8"/>
    <w:rsid w:val="002B30BA"/>
    <w:rsid w:val="002E7C4E"/>
    <w:rsid w:val="0031055C"/>
    <w:rsid w:val="0034618C"/>
    <w:rsid w:val="00371EE1"/>
    <w:rsid w:val="003A798E"/>
    <w:rsid w:val="00425A99"/>
    <w:rsid w:val="00495921"/>
    <w:rsid w:val="005E6B25"/>
    <w:rsid w:val="005F4F46"/>
    <w:rsid w:val="00625AA6"/>
    <w:rsid w:val="0063018C"/>
    <w:rsid w:val="00682B99"/>
    <w:rsid w:val="006C60E6"/>
    <w:rsid w:val="006F508F"/>
    <w:rsid w:val="0072021D"/>
    <w:rsid w:val="00793A5C"/>
    <w:rsid w:val="007B0740"/>
    <w:rsid w:val="007B6E5D"/>
    <w:rsid w:val="007C1BAB"/>
    <w:rsid w:val="007F399C"/>
    <w:rsid w:val="009C6907"/>
    <w:rsid w:val="009E1C74"/>
    <w:rsid w:val="00A15CF7"/>
    <w:rsid w:val="00A24793"/>
    <w:rsid w:val="00A81248"/>
    <w:rsid w:val="00C325F7"/>
    <w:rsid w:val="00C611AF"/>
    <w:rsid w:val="00C66528"/>
    <w:rsid w:val="00C915F0"/>
    <w:rsid w:val="00C945AD"/>
    <w:rsid w:val="00D94376"/>
    <w:rsid w:val="00DD4A5F"/>
    <w:rsid w:val="00E06FB0"/>
    <w:rsid w:val="00E4270A"/>
    <w:rsid w:val="00F20519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8D6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Paragraph">
    <w:name w:val="List Paragraph"/>
    <w:basedOn w:val="Normal"/>
    <w:uiPriority w:val="34"/>
    <w:semiHidden/>
    <w:qFormat/>
    <w:rsid w:val="0068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k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2023-02-16T22:54:00Z</dcterms:created>
  <dcterms:modified xsi:type="dcterms:W3CDTF">2023-02-16T22:54:00Z</dcterms:modified>
</cp:coreProperties>
</file>